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366"/>
      </w:tblGrid>
      <w:tr w:rsidR="008039C4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utföra beräkningar med procent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8039C4" w:rsidRPr="0090350D" w:rsidTr="00422414">
        <w:trPr>
          <w:trHeight w:val="6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Identifiera vilken typ av problem det är av d</w:t>
            </w:r>
            <w:bookmarkStart w:id="0" w:name="_GoBack"/>
            <w:bookmarkEnd w:id="0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e tre basproblemen med delen, det hela, eller andelen i procent och beräkna det eftersökta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4347D0" w:rsidRDefault="004347D0" w:rsidP="0042241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4347D0">
              <w:rPr>
                <w:rFonts w:asciiTheme="minorHAnsi" w:hAnsiTheme="minorHAnsi"/>
              </w:rPr>
              <w:t>X</w:t>
            </w: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Beräkna ökningar och minskningar i procent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4347D0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Omvandla mellan några enkla bråktal och procent, och tvärtom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4347D0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Omvandla mellan procent, promille och ppm utan problem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4347D0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8039C4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4. Övningar Procent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/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DFF" w:rsidRDefault="006D5DFF" w:rsidP="00562DB2">
      <w:pPr>
        <w:spacing w:after="0" w:line="240" w:lineRule="auto"/>
      </w:pPr>
      <w:r>
        <w:separator/>
      </w:r>
    </w:p>
  </w:endnote>
  <w:endnote w:type="continuationSeparator" w:id="0">
    <w:p w:rsidR="006D5DFF" w:rsidRDefault="006D5DFF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DFF" w:rsidRDefault="006D5DFF" w:rsidP="00562DB2">
      <w:pPr>
        <w:spacing w:after="0" w:line="240" w:lineRule="auto"/>
      </w:pPr>
      <w:r>
        <w:separator/>
      </w:r>
    </w:p>
  </w:footnote>
  <w:footnote w:type="continuationSeparator" w:id="0">
    <w:p w:rsidR="006D5DFF" w:rsidRDefault="006D5DFF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FF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414B8B"/>
    <w:rsid w:val="00422414"/>
    <w:rsid w:val="004347D0"/>
    <w:rsid w:val="00557DE4"/>
    <w:rsid w:val="00562DB2"/>
    <w:rsid w:val="00570DCE"/>
    <w:rsid w:val="00681C8D"/>
    <w:rsid w:val="006D5DFF"/>
    <w:rsid w:val="0070062D"/>
    <w:rsid w:val="007B761E"/>
    <w:rsid w:val="00800F6F"/>
    <w:rsid w:val="008039C4"/>
    <w:rsid w:val="008A28B8"/>
    <w:rsid w:val="008A2D0C"/>
    <w:rsid w:val="00934744"/>
    <w:rsid w:val="009E73C7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FBBAB2A-130D-4970-A62D-E722952A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9C4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1007B-4E2A-49E4-8A0E-E009275E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4789C138</Template>
  <TotalTime>0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3</cp:revision>
  <dcterms:created xsi:type="dcterms:W3CDTF">2017-08-15T06:14:00Z</dcterms:created>
  <dcterms:modified xsi:type="dcterms:W3CDTF">2017-08-15T06:14:00Z</dcterms:modified>
</cp:coreProperties>
</file>