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B5" w:rsidRDefault="000B51B5" w:rsidP="00905E13">
      <w:pPr>
        <w:rPr>
          <w:b/>
        </w:rPr>
      </w:pPr>
      <w:r w:rsidRPr="00905E13">
        <w:rPr>
          <w:b/>
        </w:rPr>
        <w:t>Träna mera</w:t>
      </w:r>
      <w:r w:rsidR="00160D41" w:rsidRPr="00905E13">
        <w:rPr>
          <w:b/>
        </w:rPr>
        <w:t xml:space="preserve"> - </w:t>
      </w:r>
      <w:r w:rsidRPr="00905E13">
        <w:rPr>
          <w:b/>
        </w:rPr>
        <w:t>Addition och subtraktion av bråk</w:t>
      </w:r>
    </w:p>
    <w:p w:rsidR="00FF78E2" w:rsidRPr="00905E13" w:rsidRDefault="00FF78E2" w:rsidP="00905E13">
      <w:pPr>
        <w:rPr>
          <w:b/>
        </w:rPr>
      </w:pPr>
    </w:p>
    <w:p w:rsidR="000B51B5" w:rsidRP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F24783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3</w:t>
      </w:r>
      <w:r w:rsidRPr="000B51B5">
        <w:rPr>
          <w:lang w:val="sv-SE"/>
        </w:rPr>
        <w:tab/>
      </w:r>
      <w:r w:rsidRPr="000B51B5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0B51B5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F24783"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</m:oMath>
    </w:p>
    <w:p w:rsidR="00F24783" w:rsidRPr="00A32964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4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5865F3">
        <w:rPr>
          <w:rFonts w:ascii="Arial" w:hAnsi="Arial"/>
          <w:b/>
          <w:sz w:val="22"/>
          <w:szCs w:val="20"/>
        </w:rPr>
        <w:t>a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  <w:r w:rsidRPr="005865F3">
        <w:rPr>
          <w:position w:val="-22"/>
        </w:rPr>
        <w:tab/>
      </w:r>
      <w:r w:rsidRPr="005865F3">
        <w:rPr>
          <w:rFonts w:ascii="Arial" w:hAnsi="Arial"/>
          <w:b/>
          <w:sz w:val="22"/>
          <w:szCs w:val="20"/>
        </w:rPr>
        <w:t>b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="00F24783" w:rsidRPr="005865F3">
        <w:tab/>
      </w:r>
      <w:r w:rsidRPr="005865F3">
        <w:rPr>
          <w:rFonts w:ascii="Arial" w:hAnsi="Arial"/>
          <w:b/>
          <w:sz w:val="22"/>
          <w:szCs w:val="20"/>
        </w:rPr>
        <w:t>c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="005865F3" w:rsidRPr="005865F3">
        <w:tab/>
      </w:r>
      <w:r w:rsidRPr="005865F3">
        <w:rPr>
          <w:rFonts w:ascii="Arial" w:hAnsi="Arial"/>
          <w:b/>
          <w:sz w:val="22"/>
          <w:szCs w:val="20"/>
        </w:rPr>
        <w:t>d</w:t>
      </w:r>
      <w:r w:rsidRPr="005865F3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5865F3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="005865F3" w:rsidRPr="005865F3"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50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7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5865F3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18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</w:rPr>
              <m:t>25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24</m:t>
            </m: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num>
          <m:den>
            <m:r>
              <w:rPr>
                <w:rFonts w:ascii="Cambria Math" w:hAnsi="Cambria Math"/>
                <w:sz w:val="32"/>
              </w:rPr>
              <m:t>49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="005865F3"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F24783" w:rsidRPr="00F24783" w:rsidRDefault="00F24783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8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="005865F3"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382F36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9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382F36" w:rsidRPr="00382F36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10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3A4591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Pr="00A32964">
        <w:rPr>
          <w:position w:val="-22"/>
        </w:rPr>
        <w:tab/>
      </w:r>
    </w:p>
    <w:p w:rsidR="003A4591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rPr>
          <w:rFonts w:ascii="Arial" w:hAnsi="Arial"/>
          <w:b/>
          <w:sz w:val="22"/>
          <w:szCs w:val="20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  <w:r w:rsidR="000B51B5" w:rsidRPr="00A32964">
        <w:rPr>
          <w:position w:val="-22"/>
        </w:rPr>
        <w:tab/>
      </w:r>
      <w:r w:rsidRPr="00A32964">
        <w:rPr>
          <w:position w:val="-22"/>
        </w:rPr>
        <w:tab/>
      </w:r>
      <w:r w:rsidRPr="00A32964">
        <w:rPr>
          <w:position w:val="-22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="000B51B5"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382F36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bCs/>
          <w:szCs w:val="20"/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11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3A4591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16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="003A4591" w:rsidRPr="00A32964">
        <w:rPr>
          <w:position w:val="-22"/>
        </w:rPr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</m:oMath>
      <w:r w:rsidRPr="00A32964">
        <w:rPr>
          <w:position w:val="-22"/>
        </w:rPr>
        <w:tab/>
      </w:r>
    </w:p>
    <w:p w:rsidR="003A4591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</w:p>
    <w:p w:rsidR="00382F36" w:rsidRPr="00A32964" w:rsidRDefault="003A4591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rPr>
          <w:rFonts w:ascii="Arial" w:hAnsi="Arial"/>
          <w:b/>
          <w:sz w:val="22"/>
          <w:szCs w:val="20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c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</w:rPr>
              <m:t>18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="000B51B5" w:rsidRPr="00A32964">
        <w:rPr>
          <w:position w:val="-22"/>
        </w:rPr>
        <w:tab/>
      </w:r>
      <w:r w:rsidRPr="00A32964">
        <w:rPr>
          <w:position w:val="-22"/>
        </w:rPr>
        <w:tab/>
      </w:r>
      <w:r w:rsidRPr="00A32964">
        <w:rPr>
          <w:position w:val="-22"/>
        </w:rPr>
        <w:tab/>
      </w:r>
      <w:r w:rsidR="000B51B5" w:rsidRPr="00A32964">
        <w:rPr>
          <w:rFonts w:ascii="Arial" w:hAnsi="Arial"/>
          <w:b/>
          <w:sz w:val="22"/>
          <w:szCs w:val="20"/>
        </w:rPr>
        <w:t>d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17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28</m:t>
            </m:r>
          </m:den>
        </m:f>
      </m:oMath>
    </w:p>
    <w:p w:rsidR="000B51B5" w:rsidRPr="00A32964" w:rsidRDefault="00382F36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B51B5" w:rsidRPr="00A32964" w:rsidRDefault="000B51B5">
      <w:pPr>
        <w:spacing w:after="200" w:line="276" w:lineRule="auto"/>
      </w:pPr>
      <w:r w:rsidRPr="00A32964">
        <w:br w:type="page"/>
      </w:r>
    </w:p>
    <w:p w:rsidR="000B51B5" w:rsidRDefault="000B51B5" w:rsidP="00905E13">
      <w:pPr>
        <w:rPr>
          <w:b/>
        </w:rPr>
      </w:pPr>
      <w:r w:rsidRPr="00905E13">
        <w:rPr>
          <w:b/>
        </w:rPr>
        <w:lastRenderedPageBreak/>
        <w:t>Facit</w:t>
      </w:r>
      <w:r w:rsidR="00966B3C" w:rsidRPr="00905E13">
        <w:rPr>
          <w:b/>
        </w:rPr>
        <w:t xml:space="preserve"> - </w:t>
      </w:r>
      <w:r w:rsidRPr="00905E13">
        <w:rPr>
          <w:b/>
        </w:rPr>
        <w:t>Addition och subtraktion av bråk</w:t>
      </w:r>
    </w:p>
    <w:p w:rsidR="00332F17" w:rsidRPr="00905E13" w:rsidRDefault="00332F17" w:rsidP="00905E13">
      <w:pPr>
        <w:rPr>
          <w:b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 w:rsidRPr="00A32964"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8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11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12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19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8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13</m:t>
            </m:r>
          </m:den>
        </m:f>
      </m:oMath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14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8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10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50</m:t>
            </m:r>
          </m:den>
        </m:f>
      </m:oMath>
    </w:p>
    <w:p w:rsidR="005865F3" w:rsidRDefault="005865F3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7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18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14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49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16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8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18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20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9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40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55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63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12</m:t>
            </m:r>
          </m:den>
        </m:f>
      </m:oMath>
    </w:p>
    <w:p w:rsid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GB"/>
        </w:rPr>
      </w:pPr>
    </w:p>
    <w:p w:rsidR="000B51B5" w:rsidRP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position w:val="-22"/>
        </w:rPr>
      </w:pPr>
      <w:r>
        <w:rPr>
          <w:lang w:val="en-GB"/>
        </w:rPr>
        <w:tab/>
      </w:r>
      <w:r w:rsidRPr="000B51B5">
        <w:rPr>
          <w:rFonts w:ascii="Arial" w:hAnsi="Arial"/>
          <w:b/>
          <w:sz w:val="22"/>
          <w:szCs w:val="20"/>
        </w:rPr>
        <w:t xml:space="preserve">10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24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10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0B51B5"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42</m:t>
            </m:r>
          </m:den>
        </m:f>
      </m:oMath>
    </w:p>
    <w:p w:rsidR="000B51B5" w:rsidRPr="000B51B5" w:rsidRDefault="000B51B5" w:rsidP="000B51B5">
      <w:pPr>
        <w:tabs>
          <w:tab w:val="right" w:pos="680"/>
          <w:tab w:val="left" w:pos="879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B51B5" w:rsidRPr="000B51B5" w:rsidRDefault="000B51B5" w:rsidP="000B51B5">
      <w:pPr>
        <w:tabs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0B51B5">
        <w:tab/>
      </w:r>
      <w:r w:rsidRPr="000B51B5">
        <w:rPr>
          <w:rFonts w:ascii="Arial" w:hAnsi="Arial"/>
          <w:b/>
          <w:sz w:val="22"/>
          <w:szCs w:val="20"/>
        </w:rPr>
        <w:t xml:space="preserve">11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48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36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</w:p>
    <w:p w:rsidR="000B51B5" w:rsidRDefault="000B51B5" w:rsidP="00905E13">
      <w:pPr>
        <w:rPr>
          <w:b/>
        </w:rPr>
      </w:pPr>
      <w:r w:rsidRPr="00905E13">
        <w:rPr>
          <w:b/>
        </w:rPr>
        <w:br w:type="page"/>
      </w:r>
      <w:r w:rsidR="006239A0" w:rsidRPr="00905E13">
        <w:rPr>
          <w:b/>
        </w:rPr>
        <w:lastRenderedPageBreak/>
        <w:t xml:space="preserve">Träna mera - </w:t>
      </w:r>
      <w:r w:rsidRPr="00905E13">
        <w:rPr>
          <w:b/>
        </w:rPr>
        <w:t>Multiplikation av bråk</w:t>
      </w:r>
    </w:p>
    <w:p w:rsidR="00581976" w:rsidRPr="00905E13" w:rsidRDefault="00581976" w:rsidP="00905E13">
      <w:pPr>
        <w:rPr>
          <w:b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22"/>
        </w:rPr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rPr>
          <w:position w:val="-2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  <w:r>
        <w:rPr>
          <w:lang w:val="sv-SE"/>
        </w:rPr>
        <w:t xml:space="preserve"> 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</w:rPr>
              <m:t>36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21</m:t>
            </m: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27</m:t>
            </m:r>
          </m:num>
          <m:den>
            <m:r>
              <w:rPr>
                <w:rFonts w:ascii="Cambria Math" w:hAnsi="Cambria Math"/>
                <w:sz w:val="32"/>
              </w:rPr>
              <m:t>30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9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36</m:t>
            </m:r>
          </m:num>
          <m:den>
            <m:r>
              <w:rPr>
                <w:rFonts w:ascii="Cambria Math" w:hAnsi="Cambria Math"/>
                <w:sz w:val="32"/>
              </w:rPr>
              <m:t>45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56</m:t>
            </m:r>
          </m:num>
          <m:den>
            <m:r>
              <w:rPr>
                <w:rFonts w:ascii="Cambria Math" w:hAnsi="Cambria Math"/>
                <w:sz w:val="32"/>
              </w:rPr>
              <m:t>81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27</m:t>
            </m:r>
          </m:num>
          <m:den>
            <m:r>
              <w:rPr>
                <w:rFonts w:ascii="Cambria Math" w:hAnsi="Cambria Math"/>
                <w:sz w:val="32"/>
              </w:rPr>
              <m:t>32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r>
          <w:rPr>
            <w:rFonts w:ascii="Cambria Math" w:hAnsi="Cambria Math"/>
            <w:sz w:val="32"/>
          </w:rPr>
          <m:t>5∙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∙2</m:t>
        </m:r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14</m:t>
            </m:r>
          </m:den>
        </m:f>
        <m:r>
          <w:rPr>
            <w:rFonts w:ascii="Cambria Math" w:hAnsi="Cambria Math"/>
            <w:sz w:val="32"/>
          </w:rPr>
          <m:t>∙7</m:t>
        </m:r>
      </m:oMath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r>
          <w:rPr>
            <w:rFonts w:ascii="Cambria Math" w:hAnsi="Cambria Math"/>
            <w:sz w:val="32"/>
          </w:rPr>
          <m:t>5∙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15</m:t>
            </m:r>
          </m:den>
        </m:f>
      </m:oMath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rFonts w:ascii="Arial" w:hAnsi="Arial"/>
          <w:b/>
          <w:sz w:val="18"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</w:r>
      <m:oMath>
        <m:r>
          <w:rPr>
            <w:rFonts w:ascii="Cambria Math" w:hAnsi="Cambria Math"/>
            <w:sz w:val="32"/>
          </w:rPr>
          <m:t>4∙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∙7</m:t>
        </m:r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11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0B51B5" w:rsidRDefault="000B51B5" w:rsidP="000B51B5">
      <w:pPr>
        <w:pStyle w:val="GRubrik1"/>
      </w:pPr>
    </w:p>
    <w:p w:rsidR="000B51B5" w:rsidRDefault="000B51B5">
      <w:pPr>
        <w:spacing w:after="200" w:line="276" w:lineRule="auto"/>
        <w:rPr>
          <w:rFonts w:ascii="Arial" w:hAnsi="Arial"/>
          <w:b/>
          <w:sz w:val="36"/>
          <w:szCs w:val="20"/>
        </w:rPr>
      </w:pPr>
      <w:r>
        <w:br w:type="page"/>
      </w:r>
    </w:p>
    <w:p w:rsidR="000B51B5" w:rsidRDefault="000B51B5" w:rsidP="00905E13">
      <w:pPr>
        <w:rPr>
          <w:b/>
        </w:rPr>
      </w:pPr>
      <w:r w:rsidRPr="00905E13">
        <w:rPr>
          <w:b/>
        </w:rPr>
        <w:lastRenderedPageBreak/>
        <w:t>Facit</w:t>
      </w:r>
      <w:r w:rsidR="00492DFC" w:rsidRPr="00905E13">
        <w:rPr>
          <w:b/>
        </w:rPr>
        <w:t xml:space="preserve"> - </w:t>
      </w:r>
      <w:r w:rsidRPr="00905E13">
        <w:rPr>
          <w:b/>
        </w:rPr>
        <w:t>Multiplikation av bråk</w:t>
      </w:r>
    </w:p>
    <w:p w:rsidR="00581976" w:rsidRPr="00905E13" w:rsidRDefault="00581976" w:rsidP="00905E13">
      <w:pPr>
        <w:rPr>
          <w:b/>
        </w:rPr>
      </w:pPr>
    </w:p>
    <w:p w:rsidR="000B51B5" w:rsidRP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  <w:r>
        <w:tab/>
      </w:r>
      <w:r w:rsidRPr="000B51B5">
        <w:rPr>
          <w:rFonts w:ascii="Arial" w:hAnsi="Arial"/>
          <w:b/>
          <w:sz w:val="22"/>
          <w:szCs w:val="20"/>
        </w:rPr>
        <w:t xml:space="preserve">1 </w:t>
      </w:r>
      <w:r w:rsidRPr="000B51B5">
        <w:rPr>
          <w:rFonts w:ascii="Arial" w:hAnsi="Arial"/>
          <w:b/>
          <w:sz w:val="22"/>
          <w:szCs w:val="20"/>
        </w:rPr>
        <w:tab/>
        <w:t>a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b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55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c</w:t>
      </w:r>
      <w:r w:rsidRPr="000B51B5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</w:rPr>
              <m:t>27</m:t>
            </m:r>
          </m:den>
        </m:f>
      </m:oMath>
      <w:r w:rsidRPr="000B51B5">
        <w:rPr>
          <w:position w:val="-22"/>
        </w:rPr>
        <w:tab/>
      </w:r>
      <w:r w:rsidRPr="000B51B5">
        <w:rPr>
          <w:rFonts w:ascii="Arial" w:hAnsi="Arial"/>
          <w:b/>
          <w:sz w:val="22"/>
          <w:szCs w:val="20"/>
        </w:rPr>
        <w:t>d</w:t>
      </w:r>
      <w:r w:rsidRPr="000B51B5"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8</m:t>
            </m:r>
          </m:den>
        </m:f>
      </m:oMath>
    </w:p>
    <w:p w:rsidR="000B51B5" w:rsidRP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 w:rsidRPr="000B51B5"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8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7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12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7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6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11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1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Pr="00F24783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</w:rPr>
      </w:pPr>
      <w:r>
        <w:rPr>
          <w:lang w:val="en-GB"/>
        </w:rPr>
        <w:tab/>
      </w:r>
      <w:r w:rsidRPr="00F24783">
        <w:rPr>
          <w:rFonts w:ascii="Arial" w:hAnsi="Arial"/>
          <w:b/>
          <w:sz w:val="22"/>
          <w:szCs w:val="20"/>
        </w:rPr>
        <w:t xml:space="preserve">5 </w:t>
      </w:r>
      <w:r w:rsidRPr="00F24783">
        <w:rPr>
          <w:rFonts w:ascii="Arial" w:hAnsi="Arial"/>
          <w:b/>
          <w:sz w:val="22"/>
          <w:szCs w:val="20"/>
        </w:rPr>
        <w:tab/>
        <w:t>a</w:t>
      </w:r>
      <w:r w:rsidRPr="00F24783">
        <w:rPr>
          <w:position w:val="-22"/>
        </w:rPr>
        <w:tab/>
      </w:r>
      <m:oMath>
        <m:r>
          <w:rPr>
            <w:rFonts w:ascii="Cambria Math" w:hAnsi="Cambria Math"/>
            <w:sz w:val="32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b</w:t>
      </w:r>
      <w:r w:rsidRPr="00F24783">
        <w:rPr>
          <w:position w:val="-22"/>
        </w:rPr>
        <w:tab/>
      </w:r>
      <m:oMath>
        <m:r>
          <w:rPr>
            <w:rFonts w:ascii="Cambria Math" w:hAnsi="Cambria Math"/>
            <w:sz w:val="32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c</w:t>
      </w:r>
      <w:r w:rsidRPr="00F24783">
        <w:rPr>
          <w:rFonts w:ascii="Arial" w:hAnsi="Arial"/>
          <w:b/>
          <w:sz w:val="22"/>
          <w:szCs w:val="20"/>
        </w:rPr>
        <w:tab/>
      </w:r>
      <m:oMath>
        <m:r>
          <w:rPr>
            <w:rFonts w:ascii="Cambria Math" w:hAnsi="Cambria Math"/>
            <w:sz w:val="32"/>
          </w:rPr>
          <m:t>1</m:t>
        </m:r>
      </m:oMath>
      <w:r w:rsidRPr="00F24783">
        <w:rPr>
          <w:position w:val="-22"/>
        </w:rPr>
        <w:tab/>
      </w:r>
      <w:r w:rsidRPr="00F24783">
        <w:rPr>
          <w:rFonts w:ascii="Arial" w:hAnsi="Arial"/>
          <w:b/>
          <w:sz w:val="22"/>
          <w:szCs w:val="20"/>
        </w:rPr>
        <w:t>d</w:t>
      </w:r>
      <w:r w:rsidRPr="00F24783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</w:p>
    <w:p w:rsidR="000B51B5" w:rsidRDefault="000B51B5">
      <w:pPr>
        <w:spacing w:after="200" w:line="276" w:lineRule="auto"/>
      </w:pPr>
      <w:r>
        <w:br w:type="page"/>
      </w:r>
    </w:p>
    <w:p w:rsidR="000B51B5" w:rsidRDefault="000B51B5" w:rsidP="00905E13">
      <w:pPr>
        <w:rPr>
          <w:b/>
        </w:rPr>
      </w:pPr>
      <w:r w:rsidRPr="00905E13">
        <w:rPr>
          <w:b/>
        </w:rPr>
        <w:lastRenderedPageBreak/>
        <w:t>Träna mera</w:t>
      </w:r>
      <w:r w:rsidR="00F72CA8" w:rsidRPr="00905E13">
        <w:rPr>
          <w:b/>
        </w:rPr>
        <w:t xml:space="preserve"> - </w:t>
      </w:r>
      <w:r w:rsidRPr="00905E13">
        <w:rPr>
          <w:b/>
        </w:rPr>
        <w:t>Division av bråk</w:t>
      </w:r>
    </w:p>
    <w:p w:rsidR="00581976" w:rsidRPr="00905E13" w:rsidRDefault="00581976" w:rsidP="00905E13">
      <w:pPr>
        <w:rPr>
          <w:b/>
        </w:rPr>
      </w:pPr>
    </w:p>
    <w:p w:rsidR="000B51B5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szCs w:val="20"/>
          <w:lang w:val="sv-SE"/>
        </w:rPr>
        <w:t>Beräkna</w:t>
      </w:r>
    </w:p>
    <w:p w:rsidR="000B51B5" w:rsidRPr="00C40588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C40588">
        <w:rPr>
          <w:rFonts w:ascii="Arial" w:hAnsi="Arial"/>
          <w:b/>
          <w:sz w:val="22"/>
          <w:szCs w:val="20"/>
        </w:rPr>
        <w:t>a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b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</m:t>
                </m:r>
              </m:den>
            </m:f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c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</m:t>
                </m:r>
              </m:den>
            </m:f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d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11</m:t>
                </m:r>
              </m:den>
            </m:f>
          </m:den>
        </m:f>
      </m:oMath>
    </w:p>
    <w:p w:rsidR="000B51B5" w:rsidRPr="00C40588" w:rsidRDefault="00F910BB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C40588">
        <w:rPr>
          <w:lang w:val="sv-SE"/>
        </w:rPr>
        <w:tab/>
      </w:r>
      <w:r w:rsidR="000B51B5" w:rsidRPr="00C40588">
        <w:rPr>
          <w:rFonts w:ascii="Arial" w:hAnsi="Arial"/>
          <w:b/>
          <w:sz w:val="22"/>
          <w:szCs w:val="20"/>
          <w:lang w:val="sv-SE"/>
        </w:rPr>
        <w:t>2</w:t>
      </w:r>
      <w:r w:rsidRPr="00C40588">
        <w:rPr>
          <w:lang w:val="sv-SE"/>
        </w:rPr>
        <w:tab/>
      </w:r>
      <w:r w:rsidR="000B51B5" w:rsidRPr="00C40588">
        <w:rPr>
          <w:bCs/>
          <w:szCs w:val="20"/>
          <w:lang w:val="sv-SE"/>
        </w:rPr>
        <w:t>Beräkna</w:t>
      </w:r>
    </w:p>
    <w:p w:rsidR="00F910BB" w:rsidRPr="00160D41" w:rsidRDefault="000B51B5" w:rsidP="00F910BB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C40588">
        <w:tab/>
      </w:r>
      <w:r w:rsidRPr="00160D41">
        <w:rPr>
          <w:rFonts w:ascii="Arial" w:hAnsi="Arial"/>
          <w:b/>
          <w:sz w:val="22"/>
          <w:szCs w:val="20"/>
        </w:rPr>
        <w:t>a</w:t>
      </w:r>
      <w:r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20</m:t>
                </m:r>
              </m:den>
            </m:f>
          </m:den>
        </m:f>
      </m:oMath>
      <w:r w:rsidRPr="00160D41">
        <w:tab/>
      </w:r>
      <w:r w:rsidRPr="00160D41">
        <w:rPr>
          <w:rFonts w:ascii="Arial" w:hAnsi="Arial"/>
          <w:b/>
          <w:sz w:val="22"/>
          <w:szCs w:val="20"/>
        </w:rPr>
        <w:t>b</w:t>
      </w:r>
      <w:r w:rsidRPr="00160D41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10</m:t>
                </m:r>
              </m:den>
            </m:f>
          </m:den>
        </m:f>
      </m:oMath>
      <w:r w:rsidRPr="00160D41">
        <w:tab/>
      </w:r>
      <w:r w:rsidRPr="00160D41">
        <w:rPr>
          <w:rFonts w:ascii="Arial" w:hAnsi="Arial"/>
          <w:b/>
          <w:sz w:val="22"/>
          <w:szCs w:val="20"/>
        </w:rPr>
        <w:t>c</w:t>
      </w:r>
      <w:r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den>
        </m:f>
      </m:oMath>
      <w:r w:rsidRPr="00160D41">
        <w:tab/>
      </w:r>
      <w:r w:rsidRPr="00160D41">
        <w:rPr>
          <w:rFonts w:ascii="Arial" w:hAnsi="Arial"/>
          <w:b/>
          <w:sz w:val="22"/>
          <w:szCs w:val="20"/>
        </w:rPr>
        <w:t>d</w:t>
      </w:r>
      <w:r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21</m:t>
                </m:r>
              </m:den>
            </m:f>
          </m:den>
        </m:f>
      </m:oMath>
    </w:p>
    <w:p w:rsidR="00F910BB" w:rsidRPr="00160D41" w:rsidRDefault="00F910BB" w:rsidP="00F910BB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160D41">
        <w:rPr>
          <w:lang w:val="sv-SE"/>
        </w:rPr>
        <w:tab/>
      </w:r>
      <w:r w:rsidRPr="00160D41">
        <w:rPr>
          <w:rFonts w:ascii="Arial" w:hAnsi="Arial"/>
          <w:b/>
          <w:sz w:val="22"/>
          <w:szCs w:val="20"/>
          <w:lang w:val="sv-SE"/>
        </w:rPr>
        <w:t>3</w:t>
      </w:r>
      <w:r w:rsidRPr="00160D41">
        <w:rPr>
          <w:lang w:val="sv-SE"/>
        </w:rPr>
        <w:tab/>
      </w:r>
      <w:r w:rsidRPr="00160D41">
        <w:rPr>
          <w:bCs/>
          <w:szCs w:val="20"/>
          <w:lang w:val="sv-SE"/>
        </w:rPr>
        <w:t>Beräkna</w:t>
      </w:r>
    </w:p>
    <w:p w:rsidR="00F910BB" w:rsidRPr="00160D41" w:rsidRDefault="00F910BB" w:rsidP="00F910BB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i/>
        </w:rPr>
      </w:pPr>
      <w:r w:rsidRPr="00160D41">
        <w:rPr>
          <w:rFonts w:ascii="Arial" w:hAnsi="Arial"/>
          <w:b/>
          <w:sz w:val="22"/>
          <w:szCs w:val="20"/>
        </w:rPr>
        <w:tab/>
        <w:t xml:space="preserve">a </w:t>
      </w:r>
      <w:r w:rsidR="00793344" w:rsidRPr="00160D41">
        <w:rPr>
          <w:rFonts w:ascii="Arial" w:hAnsi="Arial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45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56</m:t>
                </m:r>
              </m:den>
            </m:f>
          </m:den>
        </m:f>
      </m:oMath>
      <w:r w:rsidRPr="00160D41">
        <w:tab/>
      </w:r>
      <w:r w:rsidR="000B51B5" w:rsidRPr="00160D41">
        <w:rPr>
          <w:rFonts w:ascii="Arial" w:hAnsi="Arial"/>
          <w:b/>
          <w:sz w:val="22"/>
          <w:szCs w:val="20"/>
        </w:rPr>
        <w:t>b</w:t>
      </w:r>
      <w:r w:rsidRPr="00160D41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64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21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32</m:t>
                </m:r>
              </m:den>
            </m:f>
          </m:den>
        </m:f>
      </m:oMath>
      <w:r w:rsidRPr="00160D41">
        <w:rPr>
          <w:rFonts w:ascii="Arial" w:hAnsi="Arial"/>
        </w:rPr>
        <w:tab/>
      </w:r>
      <w:r w:rsidR="000B51B5" w:rsidRPr="00160D41">
        <w:rPr>
          <w:rFonts w:ascii="Arial" w:hAnsi="Arial"/>
          <w:b/>
          <w:sz w:val="22"/>
          <w:szCs w:val="20"/>
        </w:rPr>
        <w:t>c</w:t>
      </w:r>
      <w:r w:rsidRPr="00160D41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27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39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81</m:t>
                </m:r>
              </m:den>
            </m:f>
          </m:den>
        </m:f>
      </m:oMath>
      <w:r w:rsidR="000B51B5" w:rsidRPr="00160D41">
        <w:rPr>
          <w:position w:val="-56"/>
        </w:rPr>
        <w:tab/>
      </w:r>
      <w:r w:rsidR="000B51B5" w:rsidRPr="00160D41">
        <w:rPr>
          <w:rFonts w:ascii="Arial" w:hAnsi="Arial"/>
          <w:b/>
          <w:sz w:val="22"/>
          <w:szCs w:val="20"/>
        </w:rPr>
        <w:t>d</w:t>
      </w:r>
      <w:r w:rsidR="000B51B5" w:rsidRPr="00160D41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45</m:t>
                </m:r>
              </m:den>
            </m:f>
          </m:den>
        </m:f>
      </m:oMath>
    </w:p>
    <w:p w:rsidR="000B51B5" w:rsidRPr="00A32964" w:rsidRDefault="00F910BB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160D41">
        <w:rPr>
          <w:rFonts w:ascii="Arial" w:hAnsi="Arial"/>
          <w:b/>
          <w:sz w:val="18"/>
          <w:szCs w:val="20"/>
          <w:lang w:val="sv-SE"/>
        </w:rPr>
        <w:tab/>
      </w:r>
      <w:r w:rsidR="000B51B5" w:rsidRPr="00A32964">
        <w:rPr>
          <w:rFonts w:ascii="Arial" w:hAnsi="Arial"/>
          <w:b/>
          <w:sz w:val="22"/>
          <w:szCs w:val="20"/>
          <w:lang w:val="sv-SE"/>
        </w:rPr>
        <w:t>4</w:t>
      </w:r>
      <w:r w:rsidR="000B51B5" w:rsidRPr="00A32964">
        <w:rPr>
          <w:lang w:val="sv-SE"/>
        </w:rPr>
        <w:tab/>
      </w:r>
      <w:r w:rsidR="000B51B5" w:rsidRPr="00A32964">
        <w:rPr>
          <w:bCs/>
          <w:szCs w:val="20"/>
          <w:lang w:val="sv-SE"/>
        </w:rPr>
        <w:t>Beräkna</w:t>
      </w:r>
    </w:p>
    <w:p w:rsidR="000B51B5" w:rsidRPr="00A32964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A32964">
        <w:rPr>
          <w:rFonts w:ascii="Arial" w:hAnsi="Arial"/>
          <w:b/>
          <w:sz w:val="22"/>
          <w:szCs w:val="20"/>
        </w:rPr>
        <w:t>a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3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b</w:t>
      </w:r>
      <w:r w:rsidRPr="00A32964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9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c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den>
        </m:f>
      </m:oMath>
      <w:r w:rsidRPr="00A32964">
        <w:tab/>
      </w:r>
      <w:r w:rsidRPr="00A32964">
        <w:rPr>
          <w:rFonts w:ascii="Arial" w:hAnsi="Arial"/>
          <w:b/>
          <w:sz w:val="22"/>
          <w:szCs w:val="20"/>
        </w:rPr>
        <w:t>d</w:t>
      </w:r>
      <w:r w:rsidRPr="00A32964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16</m:t>
                </m:r>
              </m:den>
            </m:f>
          </m:den>
        </m:f>
      </m:oMath>
    </w:p>
    <w:p w:rsidR="000B51B5" w:rsidRPr="00A32964" w:rsidRDefault="000B51B5" w:rsidP="000B51B5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20"/>
        <w:rPr>
          <w:lang w:val="sv-SE"/>
        </w:rPr>
      </w:pPr>
      <w:r w:rsidRPr="00A32964">
        <w:rPr>
          <w:lang w:val="sv-SE"/>
        </w:rPr>
        <w:tab/>
      </w:r>
      <w:r w:rsidRPr="00A32964">
        <w:rPr>
          <w:rFonts w:ascii="Arial" w:hAnsi="Arial"/>
          <w:b/>
          <w:sz w:val="22"/>
          <w:szCs w:val="20"/>
          <w:lang w:val="sv-SE"/>
        </w:rPr>
        <w:t>5</w:t>
      </w:r>
      <w:r w:rsidRPr="00A32964">
        <w:rPr>
          <w:lang w:val="sv-SE"/>
        </w:rPr>
        <w:tab/>
      </w:r>
      <w:r w:rsidRPr="00A32964">
        <w:rPr>
          <w:bCs/>
          <w:szCs w:val="20"/>
          <w:lang w:val="sv-SE"/>
        </w:rPr>
        <w:t>Beräkna</w:t>
      </w:r>
    </w:p>
    <w:p w:rsidR="000B51B5" w:rsidRPr="00C40588" w:rsidRDefault="000B51B5" w:rsidP="000B51B5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A32964">
        <w:tab/>
      </w:r>
      <w:r w:rsidRPr="00C40588">
        <w:rPr>
          <w:rFonts w:ascii="Arial" w:hAnsi="Arial"/>
          <w:b/>
          <w:sz w:val="22"/>
          <w:szCs w:val="20"/>
        </w:rPr>
        <w:t>a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  <w:sz w:val="36"/>
              </w:rPr>
              <m:t>4</m:t>
            </m:r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b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  <w:sz w:val="40"/>
              </w:rPr>
              <m:t>15</m:t>
            </m:r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c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15</m:t>
                </m:r>
              </m:den>
            </m:f>
          </m:num>
          <m:den>
            <m:r>
              <w:rPr>
                <w:rFonts w:ascii="Cambria Math" w:hAnsi="Cambria Math"/>
                <w:sz w:val="32"/>
              </w:rPr>
              <m:t>21</m:t>
            </m:r>
          </m:den>
        </m:f>
      </m:oMath>
      <w:r w:rsidRPr="00C40588">
        <w:tab/>
      </w:r>
      <w:r w:rsidRPr="00C40588">
        <w:rPr>
          <w:rFonts w:ascii="Arial" w:hAnsi="Arial"/>
          <w:b/>
          <w:sz w:val="22"/>
          <w:szCs w:val="20"/>
        </w:rPr>
        <w:t>d</w:t>
      </w:r>
      <w:r w:rsidRPr="00C40588"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32</m:t>
                </m:r>
              </m:den>
            </m:f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0B51B5" w:rsidRPr="00C40588" w:rsidRDefault="000B51B5">
      <w:pPr>
        <w:spacing w:after="200" w:line="276" w:lineRule="auto"/>
      </w:pPr>
      <w:r w:rsidRPr="00C40588">
        <w:br w:type="page"/>
      </w:r>
    </w:p>
    <w:p w:rsidR="000B51B5" w:rsidRPr="00FF78E2" w:rsidRDefault="000B51B5" w:rsidP="00FF78E2">
      <w:pPr>
        <w:rPr>
          <w:b/>
          <w:lang w:val="en-US"/>
        </w:rPr>
      </w:pPr>
      <w:bookmarkStart w:id="0" w:name="_GoBack"/>
      <w:proofErr w:type="spellStart"/>
      <w:r w:rsidRPr="00FF78E2">
        <w:rPr>
          <w:b/>
          <w:lang w:val="en-US"/>
        </w:rPr>
        <w:lastRenderedPageBreak/>
        <w:t>Facit</w:t>
      </w:r>
      <w:proofErr w:type="spellEnd"/>
      <w:r w:rsidR="001271E2" w:rsidRPr="00FF78E2">
        <w:rPr>
          <w:b/>
          <w:lang w:val="en-US"/>
        </w:rPr>
        <w:t xml:space="preserve"> - </w:t>
      </w:r>
      <w:r w:rsidRPr="00FF78E2">
        <w:rPr>
          <w:b/>
          <w:lang w:val="en-US"/>
        </w:rPr>
        <w:t xml:space="preserve">Division </w:t>
      </w:r>
      <w:proofErr w:type="spellStart"/>
      <w:r w:rsidRPr="00FF78E2">
        <w:rPr>
          <w:b/>
          <w:lang w:val="en-US"/>
        </w:rPr>
        <w:t>av</w:t>
      </w:r>
      <w:proofErr w:type="spellEnd"/>
      <w:r w:rsidRPr="00FF78E2">
        <w:rPr>
          <w:b/>
          <w:lang w:val="en-US"/>
        </w:rPr>
        <w:t xml:space="preserve"> </w:t>
      </w:r>
      <w:proofErr w:type="spellStart"/>
      <w:r w:rsidRPr="00FF78E2">
        <w:rPr>
          <w:b/>
          <w:lang w:val="en-US"/>
        </w:rPr>
        <w:t>bråk</w:t>
      </w:r>
      <w:proofErr w:type="spellEnd"/>
    </w:p>
    <w:bookmarkEnd w:id="0"/>
    <w:p w:rsidR="000B51B5" w:rsidRPr="00160D41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 w:rsidRPr="00160D41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793344">
        <w:rPr>
          <w:rFonts w:ascii="Arial" w:hAnsi="Arial"/>
          <w:b/>
          <w:sz w:val="22"/>
          <w:szCs w:val="20"/>
          <w:lang w:val="en-US"/>
        </w:rPr>
        <w:tab/>
        <w:t>a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15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b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35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36</m:t>
            </m:r>
          </m:den>
        </m:f>
      </m:oMath>
      <w:r w:rsidRPr="00793344">
        <w:rPr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c</w:t>
      </w:r>
      <w:r w:rsidRPr="00793344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Pr="00793344">
        <w:rPr>
          <w:position w:val="-22"/>
          <w:lang w:val="en-US"/>
        </w:rPr>
        <w:tab/>
      </w:r>
      <w:r w:rsidRPr="00793344">
        <w:rPr>
          <w:rFonts w:ascii="Arial" w:hAnsi="Arial"/>
          <w:b/>
          <w:sz w:val="22"/>
          <w:szCs w:val="20"/>
          <w:lang w:val="en-US"/>
        </w:rPr>
        <w:t>d</w:t>
      </w:r>
      <w:r w:rsidRPr="00793344">
        <w:rPr>
          <w:position w:val="-22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66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35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4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Pr="008C126E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sz w:val="32"/>
          <w:lang w:val="en-GB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3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3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r>
          <w:rPr>
            <w:rFonts w:ascii="Cambria Math" w:hAnsi="Cambria Math"/>
            <w:sz w:val="32"/>
            <w:lang w:val="en-GB"/>
          </w:rPr>
          <m:t>2</m:t>
        </m:r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F910BB" w:rsidRDefault="00F910BB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15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2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18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5</m:t>
            </m:r>
          </m:den>
        </m:f>
      </m:oMath>
    </w:p>
    <w:p w:rsidR="000B51B5" w:rsidRDefault="000B51B5" w:rsidP="000B51B5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position w:val="-22"/>
          <w:lang w:val="en-GB"/>
        </w:rPr>
      </w:pPr>
    </w:p>
    <w:p w:rsidR="00C40588" w:rsidRDefault="000B51B5" w:rsidP="00C40588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rFonts w:ascii="Arial" w:hAnsi="Arial"/>
          <w:sz w:val="32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14</m:t>
            </m:r>
          </m:den>
        </m:f>
      </m:oMath>
      <w:r>
        <w:rPr>
          <w:position w:val="-22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position w:val="-22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GB"/>
              </w:rPr>
              <m:t>20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45</m:t>
            </m:r>
          </m:den>
        </m:f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GB"/>
              </w:rPr>
              <m:t>16</m:t>
            </m:r>
          </m:den>
        </m:f>
      </m:oMath>
    </w:p>
    <w:p w:rsidR="00C40588" w:rsidRDefault="00C40588">
      <w:pPr>
        <w:spacing w:after="200" w:line="276" w:lineRule="auto"/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br w:type="page"/>
      </w:r>
    </w:p>
    <w:p w:rsidR="00F24783" w:rsidRPr="000B51B5" w:rsidRDefault="00F24783" w:rsidP="00C40588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sectPr w:rsidR="00F24783" w:rsidRPr="000B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B5"/>
    <w:rsid w:val="000B51B5"/>
    <w:rsid w:val="001271E2"/>
    <w:rsid w:val="00160D41"/>
    <w:rsid w:val="00216D5D"/>
    <w:rsid w:val="002A3143"/>
    <w:rsid w:val="00332F17"/>
    <w:rsid w:val="00382F36"/>
    <w:rsid w:val="003A4591"/>
    <w:rsid w:val="00477F1E"/>
    <w:rsid w:val="00492DFC"/>
    <w:rsid w:val="00581976"/>
    <w:rsid w:val="005865F3"/>
    <w:rsid w:val="006239A0"/>
    <w:rsid w:val="00707E47"/>
    <w:rsid w:val="007616B0"/>
    <w:rsid w:val="00793344"/>
    <w:rsid w:val="00794C8B"/>
    <w:rsid w:val="008C126E"/>
    <w:rsid w:val="00905E13"/>
    <w:rsid w:val="00966B3C"/>
    <w:rsid w:val="00966C09"/>
    <w:rsid w:val="009B1D18"/>
    <w:rsid w:val="00A32964"/>
    <w:rsid w:val="00C40588"/>
    <w:rsid w:val="00C65321"/>
    <w:rsid w:val="00F24783"/>
    <w:rsid w:val="00F72CA8"/>
    <w:rsid w:val="00F910BB"/>
    <w:rsid w:val="00FB1508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6377C-8850-4B28-85D3-678994B5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Rubrik1">
    <w:name w:val="G Rubrik 1"/>
    <w:autoRedefine/>
    <w:rsid w:val="000B51B5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0B51B5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0B51B5"/>
    <w:pPr>
      <w:spacing w:after="120"/>
    </w:pPr>
    <w:rPr>
      <w:b w:val="0"/>
      <w:sz w:val="28"/>
    </w:rPr>
  </w:style>
  <w:style w:type="paragraph" w:customStyle="1" w:styleId="GRubrik3">
    <w:name w:val="G Rubrik 3"/>
    <w:basedOn w:val="GRubrik2"/>
    <w:rsid w:val="000B51B5"/>
    <w:rPr>
      <w:b/>
      <w:sz w:val="20"/>
    </w:rPr>
  </w:style>
  <w:style w:type="paragraph" w:styleId="Sidhuvud">
    <w:name w:val="header"/>
    <w:basedOn w:val="Normal"/>
    <w:link w:val="SidhuvudChar"/>
    <w:semiHidden/>
    <w:rsid w:val="000B51B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0B51B5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F24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663941EE</Template>
  <TotalTime>85</TotalTime>
  <Pages>7</Pages>
  <Words>366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19</cp:revision>
  <dcterms:created xsi:type="dcterms:W3CDTF">2012-08-21T18:51:00Z</dcterms:created>
  <dcterms:modified xsi:type="dcterms:W3CDTF">2017-08-17T12:22:00Z</dcterms:modified>
</cp:coreProperties>
</file>