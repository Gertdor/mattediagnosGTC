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0"/>
        <w:gridCol w:w="1507"/>
      </w:tblGrid>
      <w:tr w:rsidR="008A5FAA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5FAA" w:rsidRPr="0090350D" w:rsidRDefault="008A5FAA" w:rsidP="005831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…u</w:t>
            </w:r>
            <w:r w:rsidRPr="0090350D"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tföra beräkn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ingar med negativa tal för hand?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FAA" w:rsidRPr="0090350D" w:rsidRDefault="008A5FAA" w:rsidP="00583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Ja, jag kan!</w:t>
            </w:r>
          </w:p>
        </w:tc>
      </w:tr>
      <w:tr w:rsidR="008A5FAA" w:rsidRPr="0090350D" w:rsidTr="005831F7">
        <w:trPr>
          <w:trHeight w:val="300"/>
        </w:trPr>
        <w:tc>
          <w:tcPr>
            <w:tcW w:w="7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AA" w:rsidRPr="0090350D" w:rsidRDefault="008A5FAA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Addera och subtrahera negativa tal med negativa eller positiva tal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FAA" w:rsidRPr="0090350D" w:rsidRDefault="008A5FAA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8A5FAA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AA" w:rsidRPr="0090350D" w:rsidRDefault="008A5FAA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Multiplicera och dividera negativa tal med negativa eller positiva tal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FAA" w:rsidRPr="0090350D" w:rsidRDefault="008A5FAA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8A5FAA" w:rsidRPr="0090350D" w:rsidTr="005831F7">
        <w:trPr>
          <w:trHeight w:val="6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FAA" w:rsidRPr="0090350D" w:rsidRDefault="008A5FAA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Kombination av ovanstående, dessutom med parenteser med och utan minustecken både innan och inom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FAA" w:rsidRPr="0090350D" w:rsidRDefault="008A5FAA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8A5FAA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5FAA" w:rsidRDefault="008A5FAA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Detta övar du på med 1. Övningar Negativa tal</w:t>
            </w:r>
          </w:p>
          <w:p w:rsidR="008A5FAA" w:rsidRDefault="008A5FAA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  <w:p w:rsidR="008A5FAA" w:rsidRPr="0090350D" w:rsidRDefault="008A5FAA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FAA" w:rsidRPr="0090350D" w:rsidRDefault="008A5FAA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</w:tbl>
    <w:p w:rsidR="002B552D" w:rsidRPr="00562DB2" w:rsidRDefault="002B552D">
      <w:bookmarkStart w:id="0" w:name="_GoBack"/>
      <w:bookmarkEnd w:id="0"/>
    </w:p>
    <w:sectPr w:rsidR="002B552D" w:rsidRPr="00562DB2" w:rsidSect="00562D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2127" w:left="1417" w:header="708" w:footer="5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58B" w:rsidRDefault="0075058B" w:rsidP="00562DB2">
      <w:pPr>
        <w:spacing w:after="0" w:line="240" w:lineRule="auto"/>
      </w:pPr>
      <w:r>
        <w:separator/>
      </w:r>
    </w:p>
  </w:endnote>
  <w:endnote w:type="continuationSeparator" w:id="0">
    <w:p w:rsidR="0075058B" w:rsidRDefault="0075058B" w:rsidP="0056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DB2" w:rsidRPr="00BE13BE" w:rsidRDefault="00562DB2" w:rsidP="00562DB2">
    <w:pPr>
      <w:ind w:left="-770" w:right="-1272"/>
      <w:rPr>
        <w:sz w:val="14"/>
      </w:rPr>
    </w:pPr>
    <w:r>
      <w:rPr>
        <w:noProof/>
        <w:sz w:val="14"/>
        <w:lang w:eastAsia="sv-SE"/>
      </w:rPr>
      <w:drawing>
        <wp:anchor distT="0" distB="0" distL="114300" distR="114300" simplePos="0" relativeHeight="251659264" behindDoc="1" locked="0" layoutInCell="1" allowOverlap="1" wp14:anchorId="3CA8BC56" wp14:editId="304E12F9">
          <wp:simplePos x="0" y="0"/>
          <wp:positionH relativeFrom="page">
            <wp:align>center</wp:align>
          </wp:positionH>
          <wp:positionV relativeFrom="paragraph">
            <wp:posOffset>-398780</wp:posOffset>
          </wp:positionV>
          <wp:extent cx="903600" cy="838800"/>
          <wp:effectExtent l="0" t="0" r="0" b="0"/>
          <wp:wrapTight wrapText="bothSides">
            <wp:wrapPolygon edited="0">
              <wp:start x="0" y="0"/>
              <wp:lineTo x="0" y="21109"/>
              <wp:lineTo x="20962" y="21109"/>
              <wp:lineTo x="20962" y="0"/>
              <wp:lineTo x="0" y="0"/>
            </wp:wrapPolygon>
          </wp:wrapTight>
          <wp:docPr id="1" name="Bild 20" descr="logotyp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logotype_rg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600" cy="83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4"/>
      </w:rPr>
      <w:t xml:space="preserve"> </w:t>
    </w:r>
  </w:p>
  <w:p w:rsidR="00562DB2" w:rsidRDefault="00562DB2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58B" w:rsidRDefault="0075058B" w:rsidP="00562DB2">
      <w:pPr>
        <w:spacing w:after="0" w:line="240" w:lineRule="auto"/>
      </w:pPr>
      <w:r>
        <w:separator/>
      </w:r>
    </w:p>
  </w:footnote>
  <w:footnote w:type="continuationSeparator" w:id="0">
    <w:p w:rsidR="0075058B" w:rsidRDefault="0075058B" w:rsidP="0056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8B"/>
    <w:rsid w:val="000E1AFA"/>
    <w:rsid w:val="00154C4A"/>
    <w:rsid w:val="00196786"/>
    <w:rsid w:val="001A05F2"/>
    <w:rsid w:val="00212E32"/>
    <w:rsid w:val="00281D16"/>
    <w:rsid w:val="002951E3"/>
    <w:rsid w:val="002B552D"/>
    <w:rsid w:val="00306965"/>
    <w:rsid w:val="00557DE4"/>
    <w:rsid w:val="00562DB2"/>
    <w:rsid w:val="00570DCE"/>
    <w:rsid w:val="00681C8D"/>
    <w:rsid w:val="0070062D"/>
    <w:rsid w:val="0075058B"/>
    <w:rsid w:val="007B761E"/>
    <w:rsid w:val="00800F6F"/>
    <w:rsid w:val="008A28B8"/>
    <w:rsid w:val="008A2D0C"/>
    <w:rsid w:val="008A5FAA"/>
    <w:rsid w:val="00934744"/>
    <w:rsid w:val="00A235D3"/>
    <w:rsid w:val="00A237B9"/>
    <w:rsid w:val="00AB0A3E"/>
    <w:rsid w:val="00B969FA"/>
    <w:rsid w:val="00BE1417"/>
    <w:rsid w:val="00D231B3"/>
    <w:rsid w:val="00D74A6A"/>
    <w:rsid w:val="00DC4F3C"/>
    <w:rsid w:val="00DE0536"/>
    <w:rsid w:val="00E00AFF"/>
    <w:rsid w:val="00E344D1"/>
    <w:rsid w:val="00F008BD"/>
    <w:rsid w:val="00FF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3E3B20-7F17-4B6D-B48E-5E239412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FAA"/>
    <w:pPr>
      <w:spacing w:after="120"/>
    </w:pPr>
    <w:rPr>
      <w:rFonts w:ascii="Arial" w:hAnsi="Arial"/>
    </w:rPr>
  </w:style>
  <w:style w:type="paragraph" w:styleId="Rubrik1">
    <w:name w:val="heading 1"/>
    <w:basedOn w:val="Normal"/>
    <w:next w:val="Normal"/>
    <w:link w:val="Rubrik1Char"/>
    <w:uiPriority w:val="9"/>
    <w:qFormat/>
    <w:rsid w:val="00196786"/>
    <w:pPr>
      <w:keepNext/>
      <w:keepLines/>
      <w:spacing w:after="60" w:line="240" w:lineRule="auto"/>
      <w:outlineLvl w:val="0"/>
    </w:pPr>
    <w:rPr>
      <w:rFonts w:eastAsiaTheme="majorEastAsia" w:cstheme="majorBidi"/>
      <w:b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96786"/>
    <w:pPr>
      <w:keepNext/>
      <w:keepLines/>
      <w:spacing w:after="60" w:line="240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rsid w:val="00A237B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A237B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rsid w:val="00A237B9"/>
    <w:pPr>
      <w:spacing w:after="0" w:line="240" w:lineRule="auto"/>
    </w:pPr>
    <w:rPr>
      <w:rFonts w:ascii="Arial" w:hAnsi="Arial"/>
    </w:rPr>
  </w:style>
  <w:style w:type="character" w:customStyle="1" w:styleId="Rubrik1Char">
    <w:name w:val="Rubrik 1 Char"/>
    <w:basedOn w:val="Standardstycketeckensnitt"/>
    <w:link w:val="Rubrik1"/>
    <w:uiPriority w:val="9"/>
    <w:rsid w:val="00196786"/>
    <w:rPr>
      <w:rFonts w:ascii="Arial" w:eastAsiaTheme="majorEastAsia" w:hAnsi="Arial" w:cstheme="majorBidi"/>
      <w:b/>
      <w:bCs/>
      <w:color w:val="000000" w:themeColor="text1"/>
      <w:sz w:val="44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96786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A237B9"/>
    <w:rPr>
      <w:rFonts w:ascii="Arial" w:eastAsiaTheme="majorEastAsia" w:hAnsi="Arial" w:cstheme="majorBidi"/>
      <w:b/>
      <w:bCs/>
      <w:color w:val="000000" w:themeColor="text1"/>
    </w:rPr>
  </w:style>
  <w:style w:type="paragraph" w:styleId="Rubrik">
    <w:name w:val="Title"/>
    <w:aliases w:val="RubrikMedLinje"/>
    <w:basedOn w:val="Normal"/>
    <w:next w:val="Normal"/>
    <w:link w:val="RubrikChar"/>
    <w:uiPriority w:val="10"/>
    <w:qFormat/>
    <w:rsid w:val="00196786"/>
    <w:pPr>
      <w:pBdr>
        <w:bottom w:val="single" w:sz="8" w:space="1" w:color="000000" w:themeColor="text1"/>
      </w:pBdr>
      <w:spacing w:line="240" w:lineRule="auto"/>
      <w:contextualSpacing/>
    </w:pPr>
    <w:rPr>
      <w:rFonts w:eastAsiaTheme="majorEastAsia" w:cstheme="majorBidi"/>
      <w:b/>
      <w:color w:val="000000" w:themeColor="text1"/>
      <w:sz w:val="44"/>
      <w:szCs w:val="52"/>
    </w:rPr>
  </w:style>
  <w:style w:type="character" w:customStyle="1" w:styleId="RubrikChar">
    <w:name w:val="Rubrik Char"/>
    <w:aliases w:val="RubrikMedLinje Char"/>
    <w:basedOn w:val="Standardstycketeckensnitt"/>
    <w:link w:val="Rubrik"/>
    <w:uiPriority w:val="10"/>
    <w:rsid w:val="00196786"/>
    <w:rPr>
      <w:rFonts w:ascii="Arial" w:eastAsiaTheme="majorEastAsia" w:hAnsi="Arial" w:cstheme="majorBidi"/>
      <w:b/>
      <w:color w:val="000000" w:themeColor="text1"/>
      <w:sz w:val="44"/>
      <w:szCs w:val="52"/>
    </w:rPr>
  </w:style>
  <w:style w:type="character" w:customStyle="1" w:styleId="Rubrik4Char">
    <w:name w:val="Rubrik 4 Char"/>
    <w:basedOn w:val="Standardstycketeckensnitt"/>
    <w:link w:val="Rubrik4"/>
    <w:uiPriority w:val="9"/>
    <w:rsid w:val="00A237B9"/>
    <w:rPr>
      <w:rFonts w:ascii="Arial" w:eastAsiaTheme="majorEastAsia" w:hAnsi="Arial" w:cstheme="majorBidi"/>
      <w:b/>
      <w:bCs/>
      <w:i/>
      <w:iCs/>
      <w:color w:val="000000" w:themeColor="text1"/>
    </w:rPr>
  </w:style>
  <w:style w:type="paragraph" w:styleId="Underrubrik">
    <w:name w:val="Subtitle"/>
    <w:basedOn w:val="Normal"/>
    <w:next w:val="Normal"/>
    <w:link w:val="UnderrubrikChar"/>
    <w:uiPriority w:val="11"/>
    <w:rsid w:val="00800F6F"/>
    <w:pPr>
      <w:numPr>
        <w:ilvl w:val="1"/>
      </w:numPr>
    </w:pPr>
    <w:rPr>
      <w:rFonts w:eastAsiaTheme="majorEastAsia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00F6F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681C8D"/>
    <w:pPr>
      <w:spacing w:before="480"/>
      <w:outlineLvl w:val="9"/>
    </w:pPr>
    <w:rPr>
      <w:sz w:val="28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681C8D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681C8D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681C8D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81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81C8D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562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62DB2"/>
    <w:rPr>
      <w:rFonts w:ascii="Arial" w:hAnsi="Arial"/>
    </w:rPr>
  </w:style>
  <w:style w:type="paragraph" w:styleId="Sidfot">
    <w:name w:val="footer"/>
    <w:basedOn w:val="Normal"/>
    <w:link w:val="SidfotChar"/>
    <w:uiPriority w:val="99"/>
    <w:unhideWhenUsed/>
    <w:rsid w:val="00562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62DB2"/>
    <w:rPr>
      <w:rFonts w:ascii="Arial" w:hAnsi="Arial"/>
    </w:rPr>
  </w:style>
  <w:style w:type="paragraph" w:customStyle="1" w:styleId="GTCBrdtext">
    <w:name w:val="_GTC_Brödtext"/>
    <w:basedOn w:val="Normal"/>
    <w:link w:val="GTCBrdtextChar"/>
    <w:rsid w:val="00E00AF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GTCRubrik">
    <w:name w:val="_GTC_Rubrik"/>
    <w:basedOn w:val="Normal"/>
    <w:link w:val="GTCRubrikChar"/>
    <w:rsid w:val="00E00AF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eastAsia="Times New Roman" w:cs="Times New Roman"/>
      <w:sz w:val="44"/>
      <w:szCs w:val="20"/>
    </w:rPr>
  </w:style>
  <w:style w:type="character" w:customStyle="1" w:styleId="GTCRubrikChar">
    <w:name w:val="_GTC_Rubrik Char"/>
    <w:basedOn w:val="Standardstycketeckensnitt"/>
    <w:link w:val="GTCRubrik"/>
    <w:rsid w:val="00E00AFF"/>
    <w:rPr>
      <w:rFonts w:ascii="Arial" w:eastAsia="Times New Roman" w:hAnsi="Arial" w:cs="Times New Roman"/>
      <w:sz w:val="44"/>
      <w:szCs w:val="20"/>
    </w:rPr>
  </w:style>
  <w:style w:type="character" w:customStyle="1" w:styleId="GTCBrdtextChar">
    <w:name w:val="_GTC_Brödtext Char"/>
    <w:basedOn w:val="Standardstycketeckensnitt"/>
    <w:link w:val="GTCBrdtext"/>
    <w:rsid w:val="00E00AFF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6CC00-A093-436B-8C90-44BBA4FFB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FB41761B</Template>
  <TotalTime>0</TotalTime>
  <Pages>1</Pages>
  <Words>61</Words>
  <Characters>325</Characters>
  <Application>Microsoft Office Word</Application>
  <DocSecurity>0</DocSecurity>
  <Lines>2</Lines>
  <Paragraphs>1</Paragraphs>
  <ScaleCrop>false</ScaleCrop>
  <Company>GTC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Hanson</dc:creator>
  <cp:keywords/>
  <dc:description/>
  <cp:lastModifiedBy>Victor Hanson</cp:lastModifiedBy>
  <cp:revision>2</cp:revision>
  <dcterms:created xsi:type="dcterms:W3CDTF">2017-08-14T12:53:00Z</dcterms:created>
  <dcterms:modified xsi:type="dcterms:W3CDTF">2017-08-14T12:53:00Z</dcterms:modified>
</cp:coreProperties>
</file>