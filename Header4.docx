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utföra beräkningar med procent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8039C4" w:rsidRPr="0090350D" w:rsidTr="00422414">
        <w:trPr>
          <w:trHeight w:val="6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Identifiera vilken typ av problem det är av de tre basproblemen med delen, det hela, eller andelen i procent och beräkna det eftersökta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bookmarkStart w:id="0" w:name="_GoBack"/>
            <w:bookmarkEnd w:id="0"/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Beräkna ökningar och minskningar i procent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 mellan några enkla bråktal och procent, och tvärtom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8039C4" w:rsidRPr="0090350D" w:rsidTr="00422414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Omvandla mellan procent, promille och ppm utan problem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9C4" w:rsidRPr="0090350D" w:rsidRDefault="008039C4" w:rsidP="004224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8039C4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4. Övningar Procent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9C4" w:rsidRPr="0090350D" w:rsidRDefault="008039C4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/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FF" w:rsidRDefault="006D5DFF" w:rsidP="00562DB2">
      <w:pPr>
        <w:spacing w:after="0" w:line="240" w:lineRule="auto"/>
      </w:pPr>
      <w:r>
        <w:separator/>
      </w:r>
    </w:p>
  </w:endnote>
  <w:end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FF" w:rsidRDefault="006D5DFF" w:rsidP="00562DB2">
      <w:pPr>
        <w:spacing w:after="0" w:line="240" w:lineRule="auto"/>
      </w:pPr>
      <w:r>
        <w:separator/>
      </w:r>
    </w:p>
  </w:footnote>
  <w:footnote w:type="continuationSeparator" w:id="0">
    <w:p w:rsidR="006D5DFF" w:rsidRDefault="006D5DFF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FF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422414"/>
    <w:rsid w:val="00557DE4"/>
    <w:rsid w:val="00562DB2"/>
    <w:rsid w:val="00570DCE"/>
    <w:rsid w:val="00681C8D"/>
    <w:rsid w:val="006D5DFF"/>
    <w:rsid w:val="0070062D"/>
    <w:rsid w:val="007B761E"/>
    <w:rsid w:val="00800F6F"/>
    <w:rsid w:val="008039C4"/>
    <w:rsid w:val="008A28B8"/>
    <w:rsid w:val="008A2D0C"/>
    <w:rsid w:val="00934744"/>
    <w:rsid w:val="009E73C7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FBBAB2A-130D-4970-A62D-E722952A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9C4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7D030-A9C4-4C78-BDC2-D7E73BA6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4789C138</Template>
  <TotalTime>1</TotalTime>
  <Pages>1</Pages>
  <Words>68</Words>
  <Characters>366</Characters>
  <Application>Microsoft Office Word</Application>
  <DocSecurity>0</DocSecurity>
  <Lines>3</Lines>
  <Paragraphs>1</Paragraphs>
  <ScaleCrop>false</ScaleCrop>
  <Company>GTC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4</cp:revision>
  <dcterms:created xsi:type="dcterms:W3CDTF">2017-08-14T12:56:00Z</dcterms:created>
  <dcterms:modified xsi:type="dcterms:W3CDTF">2017-08-15T06:14:00Z</dcterms:modified>
</cp:coreProperties>
</file>