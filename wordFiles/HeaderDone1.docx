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507"/>
      </w:tblGrid>
      <w:tr w:rsidR="008A5FA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…u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tföra beräkn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ingar med negativa tal för hand?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FAA" w:rsidRPr="0090350D" w:rsidRDefault="008A5FAA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8A5FAA" w:rsidRPr="0090350D" w:rsidTr="005831F7">
        <w:trPr>
          <w:trHeight w:val="3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Addera och subtrahera negativa tal med negativa eller positiva tal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FAA" w:rsidRPr="0090350D" w:rsidRDefault="004C468D" w:rsidP="004C46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8A5FA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Multiplicera och dividera negativa tal med negativa eller positiva tal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FAA" w:rsidRPr="0090350D" w:rsidRDefault="004C468D" w:rsidP="004C46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8A5FAA" w:rsidRPr="0090350D" w:rsidTr="004C468D">
        <w:trPr>
          <w:trHeight w:val="6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Kombination av ovanstående, dessutom med parenteser med och utan minustecken både innan och inom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FAA" w:rsidRPr="0090350D" w:rsidRDefault="004C468D" w:rsidP="004C46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8A5FA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FAA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1. Övningar Negativa tal</w:t>
            </w:r>
          </w:p>
          <w:p w:rsidR="008A5FAA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  <w:p w:rsidR="008A5FAA" w:rsidRPr="0090350D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2B552D" w:rsidRPr="00562DB2" w:rsidRDefault="002B552D">
      <w:bookmarkStart w:id="0" w:name="_GoBack"/>
      <w:bookmarkEnd w:id="0"/>
    </w:p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58B" w:rsidRDefault="0075058B" w:rsidP="00562DB2">
      <w:pPr>
        <w:spacing w:after="0" w:line="240" w:lineRule="auto"/>
      </w:pPr>
      <w:r>
        <w:separator/>
      </w:r>
    </w:p>
  </w:endnote>
  <w:endnote w:type="continuationSeparator" w:id="0">
    <w:p w:rsidR="0075058B" w:rsidRDefault="0075058B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58B" w:rsidRDefault="0075058B" w:rsidP="00562DB2">
      <w:pPr>
        <w:spacing w:after="0" w:line="240" w:lineRule="auto"/>
      </w:pPr>
      <w:r>
        <w:separator/>
      </w:r>
    </w:p>
  </w:footnote>
  <w:footnote w:type="continuationSeparator" w:id="0">
    <w:p w:rsidR="0075058B" w:rsidRDefault="0075058B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8B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4C468D"/>
    <w:rsid w:val="00557DE4"/>
    <w:rsid w:val="00562DB2"/>
    <w:rsid w:val="00570DCE"/>
    <w:rsid w:val="00681C8D"/>
    <w:rsid w:val="0070062D"/>
    <w:rsid w:val="0075058B"/>
    <w:rsid w:val="007B761E"/>
    <w:rsid w:val="00800F6F"/>
    <w:rsid w:val="008A28B8"/>
    <w:rsid w:val="008A2D0C"/>
    <w:rsid w:val="008A5FAA"/>
    <w:rsid w:val="00934744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73E3B20-7F17-4B6D-B48E-5E239412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FAA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97734-C494-48BF-8E0D-A8885D04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26F7177B</Template>
  <TotalTime>1</TotalTime>
  <Pages>1</Pages>
  <Words>61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GTC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2</cp:revision>
  <dcterms:created xsi:type="dcterms:W3CDTF">2017-08-15T06:11:00Z</dcterms:created>
  <dcterms:modified xsi:type="dcterms:W3CDTF">2017-08-15T06:11:00Z</dcterms:modified>
</cp:coreProperties>
</file>